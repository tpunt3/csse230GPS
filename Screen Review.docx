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6B2" w:rsidRPr="00D532C2" w:rsidRDefault="004B6DC1">
      <w:pPr>
        <w:rPr>
          <w:rFonts w:ascii="Arial" w:hAnsi="Arial" w:cs="Arial"/>
        </w:rPr>
      </w:pPr>
      <w:r w:rsidRPr="00D532C2">
        <w:rPr>
          <w:rFonts w:ascii="Arial" w:hAnsi="Arial" w:cs="Arial"/>
        </w:rPr>
        <w:t>Screen Review:</w:t>
      </w:r>
    </w:p>
    <w:p w:rsidR="004B6DC1" w:rsidRPr="00D532C2" w:rsidRDefault="004B6DC1">
      <w:pPr>
        <w:rPr>
          <w:rFonts w:ascii="Arial" w:hAnsi="Arial" w:cs="Arial"/>
        </w:rPr>
      </w:pPr>
    </w:p>
    <w:p w:rsidR="004B6DC1" w:rsidRPr="00D532C2" w:rsidRDefault="004B6DC1">
      <w:pPr>
        <w:rPr>
          <w:rFonts w:ascii="Arial" w:hAnsi="Arial" w:cs="Arial"/>
        </w:rPr>
      </w:pPr>
      <w:r w:rsidRPr="00D532C2">
        <w:rPr>
          <w:rFonts w:ascii="Arial" w:hAnsi="Arial" w:cs="Arial"/>
        </w:rPr>
        <w:tab/>
        <w:t>Our GUI will be comprised of one screen with four different sections. The section at the top of the screen will contain two drop down menus and two buttons. The drop down menus will allow the user to choose which state capital they would like to start from and which state capital they would like to go to. The buttons will allow the user to calculate the route by shortest distance or by shortest time. The section on the left will list the stops the user will have to take to get to their destination, as well as the total time and distance to get there. The section in the middle displays a map of the continental United States with a star marking every state capital.</w:t>
      </w:r>
      <w:r w:rsidR="00D532C2" w:rsidRPr="00D532C2">
        <w:rPr>
          <w:rFonts w:ascii="Arial" w:hAnsi="Arial" w:cs="Arial"/>
        </w:rPr>
        <w:t xml:space="preserve"> When a user calculates their journey, the star of the city they are starting at will turn green, the star of the city they are going to will turn red, and the stars of all the cities they pass through will turn yellow. The section on the right will list all points of inter</w:t>
      </w:r>
      <w:r w:rsidR="002C170E">
        <w:rPr>
          <w:rFonts w:ascii="Arial" w:hAnsi="Arial" w:cs="Arial"/>
        </w:rPr>
        <w:t>est that the user will pass by/through</w:t>
      </w:r>
      <w:r w:rsidR="00D532C2" w:rsidRPr="00D532C2">
        <w:rPr>
          <w:rFonts w:ascii="Arial" w:hAnsi="Arial" w:cs="Arial"/>
        </w:rPr>
        <w:t xml:space="preserve"> on their journey. </w:t>
      </w:r>
      <w:bookmarkStart w:id="0" w:name="_GoBack"/>
      <w:bookmarkEnd w:id="0"/>
    </w:p>
    <w:sectPr w:rsidR="004B6DC1" w:rsidRPr="00D5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C1"/>
    <w:rsid w:val="002C170E"/>
    <w:rsid w:val="004506B2"/>
    <w:rsid w:val="004B6DC1"/>
    <w:rsid w:val="009044FD"/>
    <w:rsid w:val="00D5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80C3D-6907-48C3-A454-0EC9A462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k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Lee</dc:creator>
  <cp:keywords/>
  <dc:description/>
  <cp:lastModifiedBy>Katherine Lee</cp:lastModifiedBy>
  <cp:revision>2</cp:revision>
  <dcterms:created xsi:type="dcterms:W3CDTF">2015-02-07T21:19:00Z</dcterms:created>
  <dcterms:modified xsi:type="dcterms:W3CDTF">2015-02-07T21:19:00Z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